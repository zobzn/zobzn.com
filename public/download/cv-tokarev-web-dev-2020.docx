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b/>
          <w:sz w:val="32"/>
          <w:szCs w:val="32"/>
          <w:lang w:val="en-US"/>
        </w:rPr>
        <w:t>Semen Tokarev</w:t>
      </w:r>
    </w:p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+38</w:t>
      </w:r>
      <w:r>
        <w:rPr>
          <w:rFonts w:ascii="Calibri" w:hAnsi="Calibri" w:cs="Calibri"/>
          <w:sz w:val="26"/>
          <w:szCs w:val="26"/>
          <w:lang w:val="en-US"/>
        </w:rPr>
        <w:t xml:space="preserve">0 66 318-95-07    </w:t>
      </w:r>
      <w:r w:rsidRPr="002974DE">
        <w:rPr>
          <w:rFonts w:ascii="Calibri" w:hAnsi="Calibri" w:cs="Calibri"/>
          <w:sz w:val="26"/>
          <w:szCs w:val="26"/>
          <w:lang w:val="en-US"/>
        </w:rPr>
        <w:t>zlobzn@gmail.com</w:t>
      </w:r>
      <w:r>
        <w:rPr>
          <w:rFonts w:ascii="Calibri" w:hAnsi="Calibri" w:cs="Calibri"/>
          <w:sz w:val="26"/>
          <w:szCs w:val="26"/>
          <w:lang w:val="en-US"/>
        </w:rPr>
        <w:t xml:space="preserve">     </w:t>
      </w:r>
      <w:r w:rsidRPr="002974DE">
        <w:rPr>
          <w:rFonts w:ascii="Calibri" w:hAnsi="Calibri" w:cs="Calibri"/>
          <w:sz w:val="26"/>
          <w:szCs w:val="26"/>
          <w:lang w:val="en-US"/>
        </w:rPr>
        <w:t>skype: zlobzn</w:t>
      </w:r>
    </w:p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Passionate web developer with more than ten years of diverse experience. Strong both in backend and frontend. Specialize in constructing websites wi</w:t>
      </w:r>
      <w:r>
        <w:rPr>
          <w:rFonts w:ascii="Calibri" w:hAnsi="Calibri" w:cs="Calibri"/>
          <w:sz w:val="26"/>
          <w:szCs w:val="26"/>
          <w:lang w:val="en-US"/>
        </w:rPr>
        <w:t>th interactive user interfaces.</w:t>
      </w:r>
    </w:p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Node.js, Express.js, Next.js, React, Vue, Webpack, Gulp, Jest, jQuery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>PHP</w:t>
      </w:r>
      <w:r w:rsidRPr="002974DE">
        <w:rPr>
          <w:rFonts w:ascii="Calibri" w:hAnsi="Calibri" w:cs="Calibri"/>
          <w:sz w:val="26"/>
          <w:szCs w:val="26"/>
          <w:lang w:val="en-US"/>
        </w:rPr>
        <w:t xml:space="preserve">, </w:t>
      </w:r>
      <w:r>
        <w:rPr>
          <w:rFonts w:ascii="Calibri" w:hAnsi="Calibri" w:cs="Calibri"/>
          <w:sz w:val="26"/>
          <w:szCs w:val="26"/>
          <w:lang w:val="en-US"/>
        </w:rPr>
        <w:t xml:space="preserve">PSR, </w:t>
      </w:r>
      <w:r w:rsidRPr="002974DE">
        <w:rPr>
          <w:rFonts w:ascii="Calibri" w:hAnsi="Calibri" w:cs="Calibri"/>
          <w:sz w:val="26"/>
          <w:szCs w:val="26"/>
          <w:lang w:val="en-US"/>
        </w:rPr>
        <w:t>Laravel, Symfony, Doctrine, Propel, PHPUnit, Silex/Slim, Twig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Html, Css, Scss, PostCss, Styled Components, Css Modules, XML, XSLT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MySQL, MariaDB, SQLite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Redis, Memcached, Mongodb, Firestore, RabbitMQ, Sphinx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Docker, Vagrant, Github Actions, TravisCI, Bitbucket Pipelines</w:t>
      </w:r>
    </w:p>
    <w:p w:rsidR="00E75488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Nginx, Apache, Git, Svn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3348"/>
        <w:gridCol w:w="5220"/>
        <w:gridCol w:w="2420"/>
      </w:tblGrid>
      <w:tr w:rsidR="00E75488" w:rsidRPr="002974DE" w:rsidTr="00395305">
        <w:tc>
          <w:tcPr>
            <w:tcW w:w="3348" w:type="dxa"/>
          </w:tcPr>
          <w:p w:rsidR="00E75488" w:rsidRPr="002974DE" w:rsidRDefault="00E75488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Senior </w:t>
            </w:r>
            <w:r>
              <w:rPr>
                <w:rFonts w:ascii="Calibri" w:hAnsi="Calibri" w:cs="Calibri"/>
                <w:b/>
                <w:sz w:val="26"/>
                <w:szCs w:val="26"/>
                <w:lang w:val="en-US"/>
              </w:rPr>
              <w:t xml:space="preserve">Full Stack </w:t>
            </w: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Developer</w:t>
            </w:r>
          </w:p>
        </w:tc>
        <w:tc>
          <w:tcPr>
            <w:tcW w:w="5220" w:type="dxa"/>
          </w:tcPr>
          <w:p w:rsidR="00E75488" w:rsidRPr="002974DE" w:rsidRDefault="00E75488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som.estcrm.com,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E75488" w:rsidRPr="002974DE" w:rsidRDefault="00E75488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2015 – Present</w:t>
            </w:r>
          </w:p>
        </w:tc>
      </w:tr>
    </w:tbl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began splitting a big monolithic application towards a microservice architecture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introduced the use of task queues to reduce peak loads on the site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set up the process of automated testing and deployment to production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started work on updating the user interface using modern frontend frameworks (react, vue)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real-time chat application (node.js, socket.io)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participated in the development of a mobile application (express, mongodb, phonegap, push api)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E75488" w:rsidRPr="002974DE" w:rsidTr="004458B9">
        <w:tc>
          <w:tcPr>
            <w:tcW w:w="2988" w:type="dxa"/>
          </w:tcPr>
          <w:p w:rsidR="00E75488" w:rsidRPr="002974DE" w:rsidRDefault="00E75488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E75488" w:rsidRPr="002974DE" w:rsidRDefault="00E75488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est.ua,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Dnipro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E75488" w:rsidRPr="002974DE" w:rsidRDefault="00E75488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2010 – 2014</w:t>
            </w:r>
          </w:p>
        </w:tc>
      </w:tr>
    </w:tbl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completely rewrote the site from the language parser3 to php with symfony1, doctrine1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single sign-on system (SSO)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full-text search engine (sphinx)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social networking system for real estate agents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a system of real estate search on the map (gmaps, ymaps, leaflet)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data import and export systems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implemented a caching system (memcache, redis)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integration of an oauth authentication system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integrated several payment systems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pdf, xls, csv generation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frontend (gulp, scss, jquery)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worked with svn, git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E75488" w:rsidRPr="002974DE" w:rsidTr="004458B9">
        <w:tc>
          <w:tcPr>
            <w:tcW w:w="2988" w:type="dxa"/>
          </w:tcPr>
          <w:p w:rsidR="00E75488" w:rsidRPr="002974DE" w:rsidRDefault="00E75488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Web Developer</w:t>
            </w:r>
          </w:p>
        </w:tc>
        <w:tc>
          <w:tcPr>
            <w:tcW w:w="5580" w:type="dxa"/>
          </w:tcPr>
          <w:p w:rsidR="00E75488" w:rsidRPr="002974DE" w:rsidRDefault="00E75488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Art. Lebedev Studio,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Kiev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E75488" w:rsidRPr="002974DE" w:rsidRDefault="00E75488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2008 – 2009</w:t>
            </w:r>
          </w:p>
        </w:tc>
      </w:tr>
    </w:tbl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worked on projects: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Ukrainian site of Aval bank (frontend, little bit of backend)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promo pages for a network of gas stations Parallel (frontend)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several sections of the real estate portal Est (backend, frontend)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2988"/>
        <w:gridCol w:w="5580"/>
        <w:gridCol w:w="2420"/>
      </w:tblGrid>
      <w:tr w:rsidR="00E75488" w:rsidRPr="002974DE" w:rsidTr="004458B9">
        <w:tc>
          <w:tcPr>
            <w:tcW w:w="2988" w:type="dxa"/>
          </w:tcPr>
          <w:p w:rsidR="00E75488" w:rsidRPr="002974DE" w:rsidRDefault="00E75488" w:rsidP="00982A6E">
            <w:pPr>
              <w:rPr>
                <w:rFonts w:ascii="Calibri" w:hAnsi="Calibri" w:cs="Calibri"/>
                <w:b/>
                <w:sz w:val="26"/>
                <w:szCs w:val="26"/>
                <w:lang w:val="en-US"/>
              </w:rPr>
            </w:pPr>
            <w:r w:rsidRPr="002974DE">
              <w:rPr>
                <w:rFonts w:ascii="Calibri" w:hAnsi="Calibri" w:cs="Calibri"/>
                <w:b/>
                <w:sz w:val="26"/>
                <w:szCs w:val="26"/>
                <w:lang w:val="en-US"/>
              </w:rPr>
              <w:t>Junior Web Developer</w:t>
            </w:r>
          </w:p>
        </w:tc>
        <w:tc>
          <w:tcPr>
            <w:tcW w:w="5580" w:type="dxa"/>
          </w:tcPr>
          <w:p w:rsidR="00E75488" w:rsidRPr="002974DE" w:rsidRDefault="00E75488" w:rsidP="00982A6E">
            <w:pPr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 xml:space="preserve">XITEX Software, </w:t>
            </w:r>
            <w:smartTag w:uri="urn:schemas-microsoft-com:office:smarttags" w:element="City">
              <w:smartTag w:uri="urn:schemas-microsoft-com:office:smarttags" w:element="place">
                <w:r w:rsidRPr="002974DE">
                  <w:rPr>
                    <w:rFonts w:ascii="Calibri" w:hAnsi="Calibri" w:cs="Calibri"/>
                    <w:lang w:val="en-US"/>
                  </w:rPr>
                  <w:t>Donetsk</w:t>
                </w:r>
              </w:smartTag>
              <w:r w:rsidRPr="002974DE">
                <w:rPr>
                  <w:rFonts w:ascii="Calibri" w:hAnsi="Calibri" w:cs="Calibri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2974DE">
                  <w:rPr>
                    <w:rFonts w:ascii="Calibri" w:hAnsi="Calibri" w:cs="Calibri"/>
                    <w:lang w:val="en-US"/>
                  </w:rPr>
                  <w:t>Ukraine</w:t>
                </w:r>
              </w:smartTag>
            </w:smartTag>
          </w:p>
        </w:tc>
        <w:tc>
          <w:tcPr>
            <w:tcW w:w="2420" w:type="dxa"/>
          </w:tcPr>
          <w:p w:rsidR="00E75488" w:rsidRPr="002974DE" w:rsidRDefault="00E75488" w:rsidP="00982A6E">
            <w:pPr>
              <w:jc w:val="right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2006 – 2006</w:t>
            </w:r>
          </w:p>
        </w:tc>
      </w:tr>
    </w:tbl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developed catalog management system from scratch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>- making layout on html, css, javascript</w:t>
      </w:r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  <w:r w:rsidRPr="002974DE">
        <w:rPr>
          <w:rFonts w:ascii="Calibri" w:hAnsi="Calibri" w:cs="Calibri"/>
          <w:sz w:val="26"/>
          <w:szCs w:val="26"/>
          <w:lang w:val="en-US"/>
        </w:rPr>
        <w:t xml:space="preserve">- developing user interfaces with jquery, </w:t>
      </w:r>
      <w:smartTag w:uri="urn:schemas-microsoft-com:office:smarttags" w:element="City">
        <w:smartTag w:uri="urn:schemas-microsoft-com:office:smarttags" w:element="place">
          <w:r w:rsidRPr="002974DE">
            <w:rPr>
              <w:rFonts w:ascii="Calibri" w:hAnsi="Calibri" w:cs="Calibri"/>
              <w:sz w:val="26"/>
              <w:szCs w:val="26"/>
              <w:lang w:val="en-US"/>
            </w:rPr>
            <w:t>ajax</w:t>
          </w:r>
        </w:smartTag>
      </w:smartTag>
    </w:p>
    <w:p w:rsidR="00E75488" w:rsidRPr="002974DE" w:rsidRDefault="00E75488" w:rsidP="00982A6E">
      <w:pPr>
        <w:rPr>
          <w:rFonts w:ascii="Calibri" w:hAnsi="Calibri" w:cs="Calibri"/>
          <w:sz w:val="26"/>
          <w:szCs w:val="26"/>
          <w:lang w:val="en-US"/>
        </w:rPr>
      </w:pPr>
    </w:p>
    <w:tbl>
      <w:tblPr>
        <w:tblW w:w="0" w:type="auto"/>
        <w:tblLook w:val="01E0"/>
      </w:tblPr>
      <w:tblGrid>
        <w:gridCol w:w="4248"/>
        <w:gridCol w:w="5177"/>
        <w:gridCol w:w="1563"/>
      </w:tblGrid>
      <w:tr w:rsidR="00E75488" w:rsidRPr="001D103A" w:rsidTr="00A56E5C">
        <w:tc>
          <w:tcPr>
            <w:tcW w:w="4248" w:type="dxa"/>
          </w:tcPr>
          <w:p w:rsidR="00E75488" w:rsidRPr="002974DE" w:rsidRDefault="00E75488" w:rsidP="00982A6E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Bachelor</w:t>
            </w:r>
            <w:r w:rsidRPr="002974DE">
              <w:rPr>
                <w:rFonts w:ascii="Calibri" w:hAnsi="Calibri" w:cs="Calibri"/>
                <w:lang w:val="en-US"/>
              </w:rPr>
              <w:t>'s degree, Software Engineering</w:t>
            </w:r>
          </w:p>
        </w:tc>
        <w:tc>
          <w:tcPr>
            <w:tcW w:w="5177" w:type="dxa"/>
            <w:tcBorders>
              <w:top w:val="nil"/>
            </w:tcBorders>
          </w:tcPr>
          <w:p w:rsidR="00E75488" w:rsidRPr="002974DE" w:rsidRDefault="00E75488" w:rsidP="00982A6E">
            <w:pPr>
              <w:jc w:val="center"/>
              <w:rPr>
                <w:rFonts w:ascii="Calibri" w:hAnsi="Calibri" w:cs="Calibri"/>
                <w:lang w:val="en-US"/>
              </w:rPr>
            </w:pPr>
            <w:r w:rsidRPr="002974DE">
              <w:rPr>
                <w:rFonts w:ascii="Calibri" w:hAnsi="Calibri" w:cs="Calibri"/>
                <w:lang w:val="en-US"/>
              </w:rPr>
              <w:t>Donetsk State Institute of Artificial Intelligence</w:t>
            </w:r>
          </w:p>
        </w:tc>
        <w:tc>
          <w:tcPr>
            <w:tcW w:w="1563" w:type="dxa"/>
          </w:tcPr>
          <w:p w:rsidR="00E75488" w:rsidRPr="002974DE" w:rsidRDefault="00E75488" w:rsidP="00982A6E">
            <w:pPr>
              <w:jc w:val="right"/>
              <w:rPr>
                <w:rFonts w:ascii="Calibri" w:hAnsi="Calibri" w:cs="Calibri"/>
                <w:lang w:val="en-US"/>
              </w:rPr>
            </w:pPr>
          </w:p>
        </w:tc>
      </w:tr>
    </w:tbl>
    <w:p w:rsidR="00E75488" w:rsidRPr="00A56E5C" w:rsidRDefault="00E75488" w:rsidP="00340AC3">
      <w:pPr>
        <w:rPr>
          <w:lang w:val="en-US"/>
        </w:rPr>
      </w:pPr>
    </w:p>
    <w:sectPr w:rsidR="00E75488" w:rsidRPr="00A56E5C" w:rsidSect="00EC5D1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78D"/>
    <w:rsid w:val="00005CA6"/>
    <w:rsid w:val="00055C1B"/>
    <w:rsid w:val="00084CB9"/>
    <w:rsid w:val="00137CD7"/>
    <w:rsid w:val="001426D9"/>
    <w:rsid w:val="00157026"/>
    <w:rsid w:val="00177102"/>
    <w:rsid w:val="00192541"/>
    <w:rsid w:val="001A091B"/>
    <w:rsid w:val="001B5A5C"/>
    <w:rsid w:val="001D103A"/>
    <w:rsid w:val="001F05FF"/>
    <w:rsid w:val="001F2136"/>
    <w:rsid w:val="0022486C"/>
    <w:rsid w:val="00234190"/>
    <w:rsid w:val="00242B76"/>
    <w:rsid w:val="00294667"/>
    <w:rsid w:val="002974DE"/>
    <w:rsid w:val="002D7CCD"/>
    <w:rsid w:val="00340AC3"/>
    <w:rsid w:val="00387186"/>
    <w:rsid w:val="00395305"/>
    <w:rsid w:val="00410453"/>
    <w:rsid w:val="004138F1"/>
    <w:rsid w:val="004458B9"/>
    <w:rsid w:val="00447309"/>
    <w:rsid w:val="004573E7"/>
    <w:rsid w:val="00465DC7"/>
    <w:rsid w:val="004B75A9"/>
    <w:rsid w:val="004D32E4"/>
    <w:rsid w:val="005405F8"/>
    <w:rsid w:val="00552B9E"/>
    <w:rsid w:val="00554F2E"/>
    <w:rsid w:val="00561816"/>
    <w:rsid w:val="00567139"/>
    <w:rsid w:val="00584393"/>
    <w:rsid w:val="005D0A46"/>
    <w:rsid w:val="005D292B"/>
    <w:rsid w:val="005D71CC"/>
    <w:rsid w:val="005F59D7"/>
    <w:rsid w:val="006077BE"/>
    <w:rsid w:val="006739E9"/>
    <w:rsid w:val="006803A6"/>
    <w:rsid w:val="006E7051"/>
    <w:rsid w:val="0075178D"/>
    <w:rsid w:val="0075451D"/>
    <w:rsid w:val="00776121"/>
    <w:rsid w:val="00787D43"/>
    <w:rsid w:val="007A1CC6"/>
    <w:rsid w:val="008047A2"/>
    <w:rsid w:val="008238F6"/>
    <w:rsid w:val="008254A4"/>
    <w:rsid w:val="0086782A"/>
    <w:rsid w:val="00876F99"/>
    <w:rsid w:val="00887151"/>
    <w:rsid w:val="008B4C76"/>
    <w:rsid w:val="008D77EC"/>
    <w:rsid w:val="0091058C"/>
    <w:rsid w:val="00976757"/>
    <w:rsid w:val="00982A6E"/>
    <w:rsid w:val="009B2C33"/>
    <w:rsid w:val="009E7E82"/>
    <w:rsid w:val="00A2435A"/>
    <w:rsid w:val="00A56E5C"/>
    <w:rsid w:val="00AE70D4"/>
    <w:rsid w:val="00B229C3"/>
    <w:rsid w:val="00B40472"/>
    <w:rsid w:val="00B8424B"/>
    <w:rsid w:val="00B868FC"/>
    <w:rsid w:val="00BC5C85"/>
    <w:rsid w:val="00BE7DB5"/>
    <w:rsid w:val="00C01B27"/>
    <w:rsid w:val="00C22D72"/>
    <w:rsid w:val="00C54548"/>
    <w:rsid w:val="00D0730F"/>
    <w:rsid w:val="00D46972"/>
    <w:rsid w:val="00D5369F"/>
    <w:rsid w:val="00D54351"/>
    <w:rsid w:val="00D747B1"/>
    <w:rsid w:val="00DD00B9"/>
    <w:rsid w:val="00E167D3"/>
    <w:rsid w:val="00E256C2"/>
    <w:rsid w:val="00E53620"/>
    <w:rsid w:val="00E63C4C"/>
    <w:rsid w:val="00E67CDB"/>
    <w:rsid w:val="00E75488"/>
    <w:rsid w:val="00E772AE"/>
    <w:rsid w:val="00E776A8"/>
    <w:rsid w:val="00E8763B"/>
    <w:rsid w:val="00EC5D18"/>
    <w:rsid w:val="00ED4855"/>
    <w:rsid w:val="00F61262"/>
    <w:rsid w:val="00F774EE"/>
    <w:rsid w:val="00FA4844"/>
    <w:rsid w:val="00FC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8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01B2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357</Words>
  <Characters>2039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Semen Tokarev</dc:title>
  <dc:subject/>
  <dc:creator>zema</dc:creator>
  <cp:keywords/>
  <dc:description/>
  <cp:lastModifiedBy>zema</cp:lastModifiedBy>
  <cp:revision>77</cp:revision>
  <dcterms:created xsi:type="dcterms:W3CDTF">2020-03-30T07:02:00Z</dcterms:created>
  <dcterms:modified xsi:type="dcterms:W3CDTF">2020-04-08T07:15:00Z</dcterms:modified>
</cp:coreProperties>
</file>